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Your Name"/>
        <w:tag w:val="Your Name"/>
        <w:id w:val="1760865497"/>
        <w:placeholder>
          <w:docPart w:val="52CE58C6ED6B3A489860AC070786F8C9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3767DBDE" w14:textId="77777777" w:rsidR="00AC6117" w:rsidRDefault="005177B6">
          <w:pPr>
            <w:pStyle w:val="Name"/>
          </w:pPr>
          <w:r>
            <w:t>Nathan Donaldson</w:t>
          </w:r>
        </w:p>
      </w:sdtContent>
    </w:sdt>
    <w:p w14:paraId="266AAED7" w14:textId="77777777" w:rsidR="005177B6" w:rsidRDefault="005177B6">
      <w:pPr>
        <w:pStyle w:val="SenderContactInfo"/>
      </w:pPr>
      <w:r>
        <w:t xml:space="preserve">5119 West 8270 South West Jordan, UT, 84081 </w:t>
      </w:r>
    </w:p>
    <w:p w14:paraId="65C223C1" w14:textId="77777777" w:rsidR="005177B6" w:rsidRDefault="005177B6">
      <w:pPr>
        <w:pStyle w:val="SenderContactInfo"/>
      </w:pPr>
      <w:r>
        <w:t xml:space="preserve">(801)833-6605 </w:t>
      </w:r>
    </w:p>
    <w:p w14:paraId="63E27F0C" w14:textId="77777777" w:rsidR="00F72272" w:rsidRDefault="005177B6">
      <w:pPr>
        <w:pStyle w:val="SenderContactInfo"/>
      </w:pPr>
      <w:r>
        <w:t>nathan.donaldsondrum@gmail.com</w:t>
      </w:r>
    </w:p>
    <w:p w14:paraId="0330EAB2" w14:textId="77777777" w:rsidR="005177B6" w:rsidRDefault="005177B6" w:rsidP="005177B6">
      <w:pPr>
        <w:pStyle w:val="Date"/>
      </w:pPr>
      <w:r>
        <w:t>1/14/18</w:t>
      </w:r>
    </w:p>
    <w:p w14:paraId="06A86165" w14:textId="77777777" w:rsidR="009E51BB" w:rsidRDefault="00B4372D" w:rsidP="005177B6">
      <w:pPr>
        <w:pStyle w:val="Date"/>
      </w:pPr>
      <w:r>
        <w:t>To Whom It May Concern</w:t>
      </w:r>
      <w:r w:rsidR="0048751C">
        <w:t>:</w:t>
      </w:r>
    </w:p>
    <w:p w14:paraId="6C58F4A2" w14:textId="77777777" w:rsidR="00F4585C" w:rsidRDefault="00BB0F57" w:rsidP="005177B6">
      <w:pPr>
        <w:pStyle w:val="Date"/>
      </w:pPr>
      <w:r>
        <w:t xml:space="preserve">I would like to grab your attention with a new product that I am doing research and development on. Over the years </w:t>
      </w:r>
      <w:r w:rsidR="00F4585C">
        <w:t>gun crime</w:t>
      </w:r>
      <w:r>
        <w:t xml:space="preserve"> has been a big pa</w:t>
      </w:r>
      <w:r w:rsidR="00F4585C">
        <w:t>rt of most communities and a big political issue. Even though gun laws vary from state to state, people want them for safety, and unfortunately others for the opposite. That’s why I’m introducing a safety lock system with multiple features that may help with law enforcement and overall safety.</w:t>
      </w:r>
      <w:r w:rsidR="002D2879">
        <w:br/>
      </w:r>
    </w:p>
    <w:p w14:paraId="04AD120D" w14:textId="6E7EB983" w:rsidR="00BB0F57" w:rsidRDefault="00F4585C" w:rsidP="005177B6">
      <w:pPr>
        <w:pStyle w:val="Date"/>
      </w:pPr>
      <w:r>
        <w:t>Inside e</w:t>
      </w:r>
      <w:r w:rsidR="00E2769A">
        <w:t>very firearm there will be a GPS</w:t>
      </w:r>
      <w:r>
        <w:t xml:space="preserve"> tracking syst</w:t>
      </w:r>
      <w:r w:rsidR="00E2769A">
        <w:t>em, a safety locki</w:t>
      </w:r>
      <w:r w:rsidR="00755BCA">
        <w:t xml:space="preserve">ng mechanism, and a chip to communicate some information to a database. The safety locking mechanism will have various ways of unlocking and locking the firearm. Dongles, GPS coordinates, user status (concealed carrier, registered, etc.), </w:t>
      </w:r>
      <w:r w:rsidR="000D0EFB">
        <w:t xml:space="preserve">mobile application, </w:t>
      </w:r>
      <w:r w:rsidR="00755BCA">
        <w:t xml:space="preserve">and perhaps other </w:t>
      </w:r>
      <w:r w:rsidR="00952F68">
        <w:t>forms o</w:t>
      </w:r>
      <w:r w:rsidR="000D0EFB">
        <w:t>f authentication will be require</w:t>
      </w:r>
      <w:r w:rsidR="00952F68">
        <w:t>d</w:t>
      </w:r>
      <w:r w:rsidR="000D0EFB">
        <w:t xml:space="preserve"> or be an option</w:t>
      </w:r>
      <w:r w:rsidR="00952F68">
        <w:t xml:space="preserve"> for a gun’s safety to be unlocked. </w:t>
      </w:r>
      <w:r w:rsidR="000D0EFB">
        <w:t>Important events that will happened during a firearm’s lifetime will be recorded and sent to a database and hold short term information locally as well.</w:t>
      </w:r>
      <w:r w:rsidR="00916E28">
        <w:br/>
      </w:r>
      <w:r w:rsidR="00916E28">
        <w:br/>
        <w:t>With the help and support of your engineering teams</w:t>
      </w:r>
      <w:r w:rsidR="008432CE">
        <w:t>, we c</w:t>
      </w:r>
      <w:r w:rsidR="000D0EFB">
        <w:t>an bring less violence, less fear, and more help to our communities. Not only will it bring help to law enforcement, but to communities in general.</w:t>
      </w:r>
      <w:bookmarkStart w:id="0" w:name="_GoBack"/>
      <w:bookmarkEnd w:id="0"/>
    </w:p>
    <w:p w14:paraId="7E9A2339" w14:textId="77777777" w:rsidR="00F72272" w:rsidRDefault="00B22CAB" w:rsidP="0048751C">
      <w:pPr>
        <w:pStyle w:val="Closing"/>
      </w:pPr>
      <w:sdt>
        <w:sdtPr>
          <w:alias w:val="Enter closing:"/>
          <w:tag w:val="Enter closing:"/>
          <w:id w:val="-278875100"/>
          <w:placeholder>
            <w:docPart w:val="5349A5C1F8796246A952DCC885F36CF3"/>
          </w:placeholder>
          <w:temporary/>
          <w:showingPlcHdr/>
          <w15:appearance w15:val="hidden"/>
        </w:sdtPr>
        <w:sdtEndPr/>
        <w:sdtContent>
          <w:r w:rsidR="00B4372D">
            <w:t>Sincerely,</w:t>
          </w:r>
        </w:sdtContent>
      </w:sdt>
    </w:p>
    <w:sdt>
      <w:sdtPr>
        <w:alias w:val="Your Name"/>
        <w:tag w:val="Your Name"/>
        <w:id w:val="1111709258"/>
        <w:placeholder>
          <w:docPart w:val="2343990EA596004F8CC2F0422A3A52FA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7A464096" w14:textId="77777777" w:rsidR="00BC467A" w:rsidRDefault="005177B6" w:rsidP="00AC6117">
          <w:pPr>
            <w:pStyle w:val="Signature"/>
          </w:pPr>
          <w:r>
            <w:t>Nathan Donaldson</w:t>
          </w:r>
        </w:p>
      </w:sdtContent>
    </w:sdt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B3327" w14:textId="77777777" w:rsidR="00B22CAB" w:rsidRDefault="00B22CAB">
      <w:pPr>
        <w:spacing w:after="0" w:line="240" w:lineRule="auto"/>
      </w:pPr>
      <w:r>
        <w:separator/>
      </w:r>
    </w:p>
  </w:endnote>
  <w:endnote w:type="continuationSeparator" w:id="0">
    <w:p w14:paraId="0598D8C8" w14:textId="77777777" w:rsidR="00B22CAB" w:rsidRDefault="00B2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7777E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0B698" w14:textId="77777777" w:rsidR="00B22CAB" w:rsidRDefault="00B22CAB">
      <w:pPr>
        <w:spacing w:after="0" w:line="240" w:lineRule="auto"/>
      </w:pPr>
      <w:r>
        <w:separator/>
      </w:r>
    </w:p>
  </w:footnote>
  <w:footnote w:type="continuationSeparator" w:id="0">
    <w:p w14:paraId="6C5632E2" w14:textId="77777777" w:rsidR="00B22CAB" w:rsidRDefault="00B22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00ECD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58B8396" wp14:editId="3443FB5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6CBC4DE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DkmcPA+wAAAOEBAAATAAAAAAAAAAAAAAAA&#10;AAAAAABbQ29udGVudF9UeXBlc10ueG1sUEsBAi0AFAAGAAgAAAAhACOyauHXAAAAlAEAAAsAAAAA&#10;AAAAAAAAAAAALAEAAF9yZWxzLy5yZWxzUEsBAi0AFAAGAAgAAAAhAM1rVYsjAwAAzQoAAA4AAAAA&#10;AAAAAAAAAAAALAIAAGRycy9lMm9Eb2MueG1sUEsBAi0AFAAGAAgAAAAhAJH4R3/dAAAABgEAAA8A&#10;AAAAAAAAAAAAAAAAewUAAGRycy9kb3ducmV2LnhtbFBLBQYAAAAABAAEAPMAAACFBgAAAAA=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8385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F0F11E0" wp14:editId="702D983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9B6A884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36"/>
    <w:rsid w:val="000D0EFB"/>
    <w:rsid w:val="000F7CFA"/>
    <w:rsid w:val="00107769"/>
    <w:rsid w:val="00232536"/>
    <w:rsid w:val="00251664"/>
    <w:rsid w:val="002D2879"/>
    <w:rsid w:val="003F5321"/>
    <w:rsid w:val="00466936"/>
    <w:rsid w:val="004714AE"/>
    <w:rsid w:val="0048751C"/>
    <w:rsid w:val="00501646"/>
    <w:rsid w:val="005177B6"/>
    <w:rsid w:val="005C6B63"/>
    <w:rsid w:val="00704DCA"/>
    <w:rsid w:val="00755BCA"/>
    <w:rsid w:val="00775AFB"/>
    <w:rsid w:val="008432CE"/>
    <w:rsid w:val="00916E28"/>
    <w:rsid w:val="00952F68"/>
    <w:rsid w:val="009E51BB"/>
    <w:rsid w:val="00AA77E8"/>
    <w:rsid w:val="00AC6117"/>
    <w:rsid w:val="00B22CAB"/>
    <w:rsid w:val="00B4372D"/>
    <w:rsid w:val="00BB0F57"/>
    <w:rsid w:val="00BC467A"/>
    <w:rsid w:val="00E2769A"/>
    <w:rsid w:val="00E5559C"/>
    <w:rsid w:val="00E66217"/>
    <w:rsid w:val="00F27D6D"/>
    <w:rsid w:val="00F4585C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AAB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donaldson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CE58C6ED6B3A489860AC070786F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92495-77C9-534E-8795-D55FFF8CEBE2}"/>
      </w:docPartPr>
      <w:docPartBody>
        <w:p w:rsidR="005316ED" w:rsidRDefault="00B00385">
          <w:pPr>
            <w:pStyle w:val="52CE58C6ED6B3A489860AC070786F8C9"/>
          </w:pPr>
          <w:r>
            <w:t>Your Name</w:t>
          </w:r>
        </w:p>
      </w:docPartBody>
    </w:docPart>
    <w:docPart>
      <w:docPartPr>
        <w:name w:val="5349A5C1F8796246A952DCC885F36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B184B-FC00-9344-835F-D5CDAAE97307}"/>
      </w:docPartPr>
      <w:docPartBody>
        <w:p w:rsidR="005316ED" w:rsidRDefault="00B00385">
          <w:pPr>
            <w:pStyle w:val="5349A5C1F8796246A952DCC885F36CF3"/>
          </w:pPr>
          <w:r>
            <w:t>Sincerely,</w:t>
          </w:r>
        </w:p>
      </w:docPartBody>
    </w:docPart>
    <w:docPart>
      <w:docPartPr>
        <w:name w:val="2343990EA596004F8CC2F0422A3A5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31E51-89C4-DA4D-8C56-605900306301}"/>
      </w:docPartPr>
      <w:docPartBody>
        <w:p w:rsidR="005316ED" w:rsidRDefault="00B00385">
          <w:pPr>
            <w:pStyle w:val="2343990EA596004F8CC2F0422A3A52F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85"/>
    <w:rsid w:val="005316ED"/>
    <w:rsid w:val="00B00385"/>
    <w:rsid w:val="00C0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CE58C6ED6B3A489860AC070786F8C9">
    <w:name w:val="52CE58C6ED6B3A489860AC070786F8C9"/>
  </w:style>
  <w:style w:type="paragraph" w:customStyle="1" w:styleId="303902BBD71D6346BFE33BDA6F0DE84E">
    <w:name w:val="303902BBD71D6346BFE33BDA6F0DE84E"/>
  </w:style>
  <w:style w:type="paragraph" w:customStyle="1" w:styleId="47C49064A4DE304BAF22B438843BCA56">
    <w:name w:val="47C49064A4DE304BAF22B438843BCA56"/>
  </w:style>
  <w:style w:type="paragraph" w:customStyle="1" w:styleId="5608AD633C55B1439494156497524093">
    <w:name w:val="5608AD633C55B1439494156497524093"/>
  </w:style>
  <w:style w:type="paragraph" w:customStyle="1" w:styleId="BD99641E46A72447867A61BD78E180AB">
    <w:name w:val="BD99641E46A72447867A61BD78E180AB"/>
  </w:style>
  <w:style w:type="paragraph" w:customStyle="1" w:styleId="D85A084B5E64B444A22D4DEEEA353D9E">
    <w:name w:val="D85A084B5E64B444A22D4DEEEA353D9E"/>
  </w:style>
  <w:style w:type="paragraph" w:customStyle="1" w:styleId="94D93FC1F8CA0049889EFAF426FDDFA8">
    <w:name w:val="94D93FC1F8CA0049889EFAF426FDDFA8"/>
  </w:style>
  <w:style w:type="paragraph" w:customStyle="1" w:styleId="D8347738BFC2B94FBFA088C948ADC7C9">
    <w:name w:val="D8347738BFC2B94FBFA088C948ADC7C9"/>
  </w:style>
  <w:style w:type="paragraph" w:customStyle="1" w:styleId="0D7FACB89D771942B33D93F6B22167DE">
    <w:name w:val="0D7FACB89D771942B33D93F6B22167DE"/>
  </w:style>
  <w:style w:type="paragraph" w:customStyle="1" w:styleId="37954D6839965C46BAB15A3C7823B7DB">
    <w:name w:val="37954D6839965C46BAB15A3C7823B7DB"/>
  </w:style>
  <w:style w:type="paragraph" w:customStyle="1" w:styleId="AD7CA9A67C4BF243BC92FDCC63B11052">
    <w:name w:val="AD7CA9A67C4BF243BC92FDCC63B11052"/>
  </w:style>
  <w:style w:type="paragraph" w:customStyle="1" w:styleId="5349A5C1F8796246A952DCC885F36CF3">
    <w:name w:val="5349A5C1F8796246A952DCC885F36CF3"/>
  </w:style>
  <w:style w:type="paragraph" w:customStyle="1" w:styleId="2343990EA596004F8CC2F0422A3A52FA">
    <w:name w:val="2343990EA596004F8CC2F0422A3A52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72</TotalTime>
  <Pages>1</Pages>
  <Words>210</Words>
  <Characters>1202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Donaldson</Company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Donaldson</dc:creator>
  <cp:keywords/>
  <dc:description/>
  <cp:lastModifiedBy>Nathan Donaldson</cp:lastModifiedBy>
  <cp:revision>2</cp:revision>
  <dcterms:created xsi:type="dcterms:W3CDTF">2018-01-14T22:47:00Z</dcterms:created>
  <dcterms:modified xsi:type="dcterms:W3CDTF">2018-01-16T01:15:00Z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